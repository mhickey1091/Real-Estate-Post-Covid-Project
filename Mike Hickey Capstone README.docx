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1467" w14:textId="3BE315B8" w:rsidR="00A10484" w:rsidRDefault="00865013">
      <w:pPr>
        <w:pStyle w:val="Title"/>
      </w:pPr>
      <w:r>
        <w:t>Mike Hickey Capstone README</w:t>
      </w:r>
    </w:p>
    <w:p w14:paraId="20B6FE74" w14:textId="68AD38A4" w:rsidR="002D375A" w:rsidRPr="00855982" w:rsidRDefault="002D375A" w:rsidP="002D375A">
      <w:pPr>
        <w:pStyle w:val="Heading1"/>
      </w:pPr>
      <w:r>
        <w:t>Project Overview</w:t>
      </w:r>
    </w:p>
    <w:p w14:paraId="274C594C" w14:textId="77777777" w:rsidR="002D375A" w:rsidRDefault="002D375A" w:rsidP="002D375A">
      <w:pPr>
        <w:pStyle w:val="ListParagraph"/>
        <w:numPr>
          <w:ilvl w:val="0"/>
          <w:numId w:val="30"/>
        </w:numPr>
      </w:pPr>
      <w:r>
        <w:t>SQL</w:t>
      </w:r>
    </w:p>
    <w:p w14:paraId="370A7215" w14:textId="77777777" w:rsidR="002D375A" w:rsidRDefault="002D375A" w:rsidP="002D375A">
      <w:pPr>
        <w:pStyle w:val="ListParagraph"/>
        <w:numPr>
          <w:ilvl w:val="0"/>
          <w:numId w:val="30"/>
        </w:numPr>
      </w:pPr>
      <w:r>
        <w:t>PYTHON</w:t>
      </w:r>
    </w:p>
    <w:p w14:paraId="26C74F52" w14:textId="77777777" w:rsidR="002D375A" w:rsidRDefault="002D375A" w:rsidP="002D375A">
      <w:pPr>
        <w:pStyle w:val="ListParagraph"/>
        <w:numPr>
          <w:ilvl w:val="0"/>
          <w:numId w:val="30"/>
        </w:numPr>
      </w:pPr>
      <w:r>
        <w:t>EXCEL</w:t>
      </w:r>
    </w:p>
    <w:p w14:paraId="3FFB3A6F" w14:textId="2C57CCBF" w:rsidR="002D375A" w:rsidRDefault="002D375A" w:rsidP="00855982">
      <w:pPr>
        <w:pStyle w:val="ListParagraph"/>
        <w:numPr>
          <w:ilvl w:val="0"/>
          <w:numId w:val="30"/>
        </w:numPr>
      </w:pPr>
      <w:r>
        <w:t>POWER BI</w:t>
      </w:r>
      <w:r>
        <w:t>\</w:t>
      </w:r>
    </w:p>
    <w:p w14:paraId="73436432" w14:textId="08C9C79B" w:rsidR="00855982" w:rsidRPr="00855982" w:rsidRDefault="00865013" w:rsidP="00855982">
      <w:pPr>
        <w:pStyle w:val="Heading1"/>
      </w:pPr>
      <w:r>
        <w:t>Software Used</w:t>
      </w:r>
    </w:p>
    <w:p w14:paraId="52EA9E97" w14:textId="42FE8E30" w:rsidR="00855982" w:rsidRDefault="00865013" w:rsidP="00865013">
      <w:pPr>
        <w:pStyle w:val="ListParagraph"/>
        <w:numPr>
          <w:ilvl w:val="0"/>
          <w:numId w:val="30"/>
        </w:numPr>
      </w:pPr>
      <w:r>
        <w:t>SQL</w:t>
      </w:r>
    </w:p>
    <w:p w14:paraId="657E54EC" w14:textId="7A505B8F" w:rsidR="00865013" w:rsidRDefault="00865013" w:rsidP="00865013">
      <w:pPr>
        <w:pStyle w:val="ListParagraph"/>
        <w:numPr>
          <w:ilvl w:val="0"/>
          <w:numId w:val="30"/>
        </w:numPr>
      </w:pPr>
      <w:r>
        <w:t>PYTHON</w:t>
      </w:r>
    </w:p>
    <w:p w14:paraId="531B1F54" w14:textId="15DDFC81" w:rsidR="00865013" w:rsidRDefault="00865013" w:rsidP="00865013">
      <w:pPr>
        <w:pStyle w:val="ListParagraph"/>
        <w:numPr>
          <w:ilvl w:val="0"/>
          <w:numId w:val="30"/>
        </w:numPr>
      </w:pPr>
      <w:r>
        <w:t>EXCEL</w:t>
      </w:r>
    </w:p>
    <w:p w14:paraId="4BC7824F" w14:textId="61B2C940" w:rsidR="00865013" w:rsidRDefault="00865013" w:rsidP="00865013">
      <w:pPr>
        <w:pStyle w:val="ListParagraph"/>
        <w:numPr>
          <w:ilvl w:val="0"/>
          <w:numId w:val="30"/>
        </w:numPr>
      </w:pPr>
      <w:r>
        <w:t>POWER BI</w:t>
      </w:r>
    </w:p>
    <w:p w14:paraId="5D2F13AB" w14:textId="3717EE99" w:rsidR="00865013" w:rsidRPr="00855982" w:rsidRDefault="002D375A" w:rsidP="00865013">
      <w:pPr>
        <w:pStyle w:val="Heading1"/>
      </w:pPr>
      <w:r>
        <w:t>Questions</w:t>
      </w:r>
    </w:p>
    <w:p w14:paraId="721263E1" w14:textId="3CDB8B6D" w:rsidR="00865013" w:rsidRDefault="002D375A" w:rsidP="00865013">
      <w:pPr>
        <w:pStyle w:val="ListParagraph"/>
        <w:numPr>
          <w:ilvl w:val="0"/>
          <w:numId w:val="31"/>
        </w:numPr>
      </w:pPr>
      <w:r>
        <w:t>Which State’s real estate markets recovered the fastest after COVID? Which were the slowest?</w:t>
      </w:r>
    </w:p>
    <w:p w14:paraId="1E527342" w14:textId="75B4B916" w:rsidR="00FF5B65" w:rsidRDefault="00FF5B65" w:rsidP="00FF5B65">
      <w:pPr>
        <w:pStyle w:val="ListParagraph"/>
        <w:numPr>
          <w:ilvl w:val="1"/>
          <w:numId w:val="31"/>
        </w:numPr>
      </w:pPr>
      <w:r>
        <w:t>This is using YOY sales percent growth or decline.</w:t>
      </w:r>
    </w:p>
    <w:p w14:paraId="5C9A5BAF" w14:textId="1058E120" w:rsidR="002D375A" w:rsidRDefault="002D375A" w:rsidP="00865013">
      <w:pPr>
        <w:pStyle w:val="ListParagraph"/>
        <w:numPr>
          <w:ilvl w:val="0"/>
          <w:numId w:val="31"/>
        </w:numPr>
      </w:pPr>
      <w:r>
        <w:t>Which States had the most consistent growth? Which had the most volatility?</w:t>
      </w:r>
    </w:p>
    <w:p w14:paraId="5F14019F" w14:textId="0D7F02A0" w:rsidR="002D375A" w:rsidRDefault="00451A14" w:rsidP="00865013">
      <w:pPr>
        <w:pStyle w:val="ListParagraph"/>
        <w:numPr>
          <w:ilvl w:val="0"/>
          <w:numId w:val="31"/>
        </w:numPr>
      </w:pPr>
      <w:r w:rsidRPr="00451A14">
        <w:t>What are the most active housing market</w:t>
      </w:r>
      <w:r>
        <w:t xml:space="preserve"> States </w:t>
      </w:r>
      <w:r w:rsidRPr="00451A14">
        <w:t>when adjusted for population?</w:t>
      </w:r>
    </w:p>
    <w:p w14:paraId="468EA9FF" w14:textId="77777777" w:rsidR="00865013" w:rsidRDefault="00865013" w:rsidP="00865013">
      <w:pPr>
        <w:pStyle w:val="ListParagraph"/>
        <w:numPr>
          <w:ilvl w:val="0"/>
          <w:numId w:val="31"/>
        </w:numPr>
      </w:pPr>
      <w:r>
        <w:t>PYTHON</w:t>
      </w:r>
    </w:p>
    <w:p w14:paraId="6A1C6DD5" w14:textId="77777777" w:rsidR="00865013" w:rsidRDefault="00865013" w:rsidP="00865013">
      <w:pPr>
        <w:pStyle w:val="ListParagraph"/>
        <w:numPr>
          <w:ilvl w:val="0"/>
          <w:numId w:val="31"/>
        </w:numPr>
      </w:pPr>
      <w:r>
        <w:t>EXCEL</w:t>
      </w:r>
    </w:p>
    <w:p w14:paraId="5FAE682F" w14:textId="77777777" w:rsidR="00865013" w:rsidRPr="00855982" w:rsidRDefault="00865013" w:rsidP="00865013">
      <w:pPr>
        <w:pStyle w:val="ListParagraph"/>
        <w:numPr>
          <w:ilvl w:val="0"/>
          <w:numId w:val="31"/>
        </w:numPr>
      </w:pPr>
      <w:r>
        <w:t>POWER BI</w:t>
      </w:r>
    </w:p>
    <w:p w14:paraId="7B9F3885" w14:textId="273EC49B" w:rsidR="00973CA5" w:rsidRPr="00855982" w:rsidRDefault="00973CA5" w:rsidP="00973CA5">
      <w:pPr>
        <w:pStyle w:val="Heading1"/>
      </w:pPr>
      <w:r>
        <w:t>Findings</w:t>
      </w:r>
    </w:p>
    <w:p w14:paraId="4D5F9359" w14:textId="2E092A8D" w:rsidR="00865013" w:rsidRPr="00855982" w:rsidRDefault="00973CA5" w:rsidP="00973CA5">
      <w:pPr>
        <w:pStyle w:val="ListParagraph"/>
        <w:numPr>
          <w:ilvl w:val="0"/>
          <w:numId w:val="32"/>
        </w:numPr>
      </w:pPr>
      <w:r>
        <w:t>Whic</w:t>
      </w:r>
    </w:p>
    <w:sectPr w:rsidR="00865013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6D296" w14:textId="77777777" w:rsidR="00503475" w:rsidRDefault="00503475" w:rsidP="00855982">
      <w:pPr>
        <w:spacing w:after="0" w:line="240" w:lineRule="auto"/>
      </w:pPr>
      <w:r>
        <w:separator/>
      </w:r>
    </w:p>
  </w:endnote>
  <w:endnote w:type="continuationSeparator" w:id="0">
    <w:p w14:paraId="322019CC" w14:textId="77777777" w:rsidR="00503475" w:rsidRDefault="0050347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984C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AE69E" w14:textId="77777777" w:rsidR="00503475" w:rsidRDefault="00503475" w:rsidP="00855982">
      <w:pPr>
        <w:spacing w:after="0" w:line="240" w:lineRule="auto"/>
      </w:pPr>
      <w:r>
        <w:separator/>
      </w:r>
    </w:p>
  </w:footnote>
  <w:footnote w:type="continuationSeparator" w:id="0">
    <w:p w14:paraId="2B5A3C99" w14:textId="77777777" w:rsidR="00503475" w:rsidRDefault="0050347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6B9F"/>
    <w:multiLevelType w:val="hybridMultilevel"/>
    <w:tmpl w:val="3E44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B513C"/>
    <w:multiLevelType w:val="hybridMultilevel"/>
    <w:tmpl w:val="3E443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55350E3"/>
    <w:multiLevelType w:val="hybridMultilevel"/>
    <w:tmpl w:val="3E443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16927950">
    <w:abstractNumId w:val="15"/>
  </w:num>
  <w:num w:numId="2" w16cid:durableId="17130731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5514558">
    <w:abstractNumId w:val="15"/>
  </w:num>
  <w:num w:numId="4" w16cid:durableId="1802725782">
    <w:abstractNumId w:val="15"/>
  </w:num>
  <w:num w:numId="5" w16cid:durableId="27420024">
    <w:abstractNumId w:val="15"/>
  </w:num>
  <w:num w:numId="6" w16cid:durableId="1936404393">
    <w:abstractNumId w:val="15"/>
  </w:num>
  <w:num w:numId="7" w16cid:durableId="716901065">
    <w:abstractNumId w:val="15"/>
  </w:num>
  <w:num w:numId="8" w16cid:durableId="1645501238">
    <w:abstractNumId w:val="15"/>
  </w:num>
  <w:num w:numId="9" w16cid:durableId="1105924613">
    <w:abstractNumId w:val="15"/>
  </w:num>
  <w:num w:numId="10" w16cid:durableId="1160543807">
    <w:abstractNumId w:val="15"/>
  </w:num>
  <w:num w:numId="11" w16cid:durableId="897010387">
    <w:abstractNumId w:val="15"/>
  </w:num>
  <w:num w:numId="12" w16cid:durableId="2030257196">
    <w:abstractNumId w:val="15"/>
  </w:num>
  <w:num w:numId="13" w16cid:durableId="971250027">
    <w:abstractNumId w:val="11"/>
  </w:num>
  <w:num w:numId="14" w16cid:durableId="1193959690">
    <w:abstractNumId w:val="20"/>
  </w:num>
  <w:num w:numId="15" w16cid:durableId="1812138766">
    <w:abstractNumId w:val="12"/>
  </w:num>
  <w:num w:numId="16" w16cid:durableId="2146197723">
    <w:abstractNumId w:val="13"/>
  </w:num>
  <w:num w:numId="17" w16cid:durableId="1770395339">
    <w:abstractNumId w:val="9"/>
  </w:num>
  <w:num w:numId="18" w16cid:durableId="698897408">
    <w:abstractNumId w:val="7"/>
  </w:num>
  <w:num w:numId="19" w16cid:durableId="618219114">
    <w:abstractNumId w:val="6"/>
  </w:num>
  <w:num w:numId="20" w16cid:durableId="1378118344">
    <w:abstractNumId w:val="5"/>
  </w:num>
  <w:num w:numId="21" w16cid:durableId="1293750874">
    <w:abstractNumId w:val="4"/>
  </w:num>
  <w:num w:numId="22" w16cid:durableId="1338655402">
    <w:abstractNumId w:val="8"/>
  </w:num>
  <w:num w:numId="23" w16cid:durableId="1095176292">
    <w:abstractNumId w:val="3"/>
  </w:num>
  <w:num w:numId="24" w16cid:durableId="1125849225">
    <w:abstractNumId w:val="2"/>
  </w:num>
  <w:num w:numId="25" w16cid:durableId="774978440">
    <w:abstractNumId w:val="1"/>
  </w:num>
  <w:num w:numId="26" w16cid:durableId="1417822508">
    <w:abstractNumId w:val="0"/>
  </w:num>
  <w:num w:numId="27" w16cid:durableId="1051265248">
    <w:abstractNumId w:val="14"/>
  </w:num>
  <w:num w:numId="28" w16cid:durableId="755790165">
    <w:abstractNumId w:val="16"/>
  </w:num>
  <w:num w:numId="29" w16cid:durableId="783967110">
    <w:abstractNumId w:val="18"/>
  </w:num>
  <w:num w:numId="30" w16cid:durableId="1033268104">
    <w:abstractNumId w:val="10"/>
  </w:num>
  <w:num w:numId="31" w16cid:durableId="686760276">
    <w:abstractNumId w:val="17"/>
  </w:num>
  <w:num w:numId="32" w16cid:durableId="13045817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3"/>
    <w:rsid w:val="00065278"/>
    <w:rsid w:val="001D4362"/>
    <w:rsid w:val="002D375A"/>
    <w:rsid w:val="00451A14"/>
    <w:rsid w:val="00503475"/>
    <w:rsid w:val="007833A7"/>
    <w:rsid w:val="00855982"/>
    <w:rsid w:val="00865013"/>
    <w:rsid w:val="00973CA5"/>
    <w:rsid w:val="00A10484"/>
    <w:rsid w:val="00FD262C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F646"/>
  <w15:chartTrackingRefBased/>
  <w15:docId w15:val="{7B8932C0-4D8D-4E8E-836A-68060790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6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Re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Hickey</dc:creator>
  <cp:lastModifiedBy>Michael Hickey</cp:lastModifiedBy>
  <cp:revision>2</cp:revision>
  <dcterms:created xsi:type="dcterms:W3CDTF">2025-04-11T16:29:00Z</dcterms:created>
  <dcterms:modified xsi:type="dcterms:W3CDTF">2025-04-11T21:06:00Z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